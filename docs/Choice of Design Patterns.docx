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5448508"/>
        <w:docPartObj>
          <w:docPartGallery w:val="Cover Pages"/>
          <w:docPartUnique/>
        </w:docPartObj>
      </w:sdtPr>
      <w:sdtEndPr/>
      <w:sdtContent>
        <w:p w:rsidR="005510D9" w:rsidRDefault="005510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464ECE" wp14:editId="284A21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26908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&#13;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731c3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F07430" wp14:editId="29A634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0D9" w:rsidRDefault="00C06D1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10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F0743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" filled="f" stroked="f" strokeweight=".5pt">
                    <v:textbox inset="126pt,0,54pt,0">
                      <w:txbxContent>
                        <w:p w:rsidR="005510D9" w:rsidRDefault="005510D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33FFAB" wp14:editId="2DE437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510D9" w:rsidRPr="005510D9" w:rsidRDefault="005510D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33FFAB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510D9" w:rsidRPr="005510D9" w:rsidRDefault="005510D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25EDC7" wp14:editId="751FA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0D9" w:rsidRPr="005510D9" w:rsidRDefault="00C06D10">
                                <w:pPr>
                                  <w:jc w:val="right"/>
                                  <w:rPr>
                                    <w:color w:val="731C3F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31C3F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15EA">
                                      <w:rPr>
                                        <w:caps/>
                                        <w:color w:val="731C3F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choice of design patterns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Times New Roman"/>
                                    <w:color w:val="24292E"/>
                                    <w:sz w:val="24"/>
                                    <w:szCs w:val="24"/>
                                    <w:shd w:val="clear" w:color="auto" w:fill="FFFFFF"/>
                                    <w:lang w:val="en-US" w:eastAsia="nl-NL" w:bidi="ar-SA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510D9" w:rsidRPr="005510D9" w:rsidRDefault="005E15E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5E15EA">
                                      <w:rPr>
                                        <w:rFonts w:ascii="Helvetica" w:eastAsia="Times New Roman" w:hAnsi="Helvetica" w:cs="Times New Roman"/>
                                        <w:color w:val="24292E"/>
                                        <w:sz w:val="24"/>
                                        <w:szCs w:val="24"/>
                                        <w:shd w:val="clear" w:color="auto" w:fill="FFFFFF"/>
                                        <w:lang w:val="en-US" w:eastAsia="nl-NL" w:bidi="ar-SA"/>
                                      </w:rPr>
                                      <w:t xml:space="preserve">Van Mohammed el </w:t>
                                    </w:r>
                                    <w:proofErr w:type="spellStart"/>
                                    <w:r w:rsidRPr="005E15EA">
                                      <w:rPr>
                                        <w:rFonts w:ascii="Helvetica" w:eastAsia="Times New Roman" w:hAnsi="Helvetica" w:cs="Times New Roman"/>
                                        <w:color w:val="24292E"/>
                                        <w:sz w:val="24"/>
                                        <w:szCs w:val="24"/>
                                        <w:shd w:val="clear" w:color="auto" w:fill="FFFFFF"/>
                                        <w:lang w:val="en-US" w:eastAsia="nl-NL" w:bidi="ar-SA"/>
                                      </w:rPr>
                                      <w:t>Haddouchi</w:t>
                                    </w:r>
                                    <w:proofErr w:type="spellEnd"/>
                                    <w:r w:rsidRPr="005E15EA">
                                      <w:rPr>
                                        <w:rFonts w:ascii="Helvetica" w:eastAsia="Times New Roman" w:hAnsi="Helvetica" w:cs="Times New Roman"/>
                                        <w:color w:val="24292E"/>
                                        <w:sz w:val="24"/>
                                        <w:szCs w:val="24"/>
                                        <w:shd w:val="clear" w:color="auto" w:fill="FFFFFF"/>
                                        <w:lang w:val="en-US" w:eastAsia="nl-NL" w:bidi="ar-SA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5E15EA">
                                      <w:rPr>
                                        <w:rFonts w:ascii="Helvetica" w:eastAsia="Times New Roman" w:hAnsi="Helvetica" w:cs="Times New Roman"/>
                                        <w:color w:val="24292E"/>
                                        <w:sz w:val="24"/>
                                        <w:szCs w:val="24"/>
                                        <w:shd w:val="clear" w:color="auto" w:fill="FFFFFF"/>
                                        <w:lang w:val="en-US" w:eastAsia="nl-NL" w:bidi="ar-SA"/>
                                      </w:rPr>
                                      <w:t>Youness</w:t>
                                    </w:r>
                                    <w:proofErr w:type="spellEnd"/>
                                    <w:r w:rsidRPr="005E15EA">
                                      <w:rPr>
                                        <w:rFonts w:ascii="Helvetica" w:eastAsia="Times New Roman" w:hAnsi="Helvetica" w:cs="Times New Roman"/>
                                        <w:color w:val="24292E"/>
                                        <w:sz w:val="24"/>
                                        <w:szCs w:val="24"/>
                                        <w:shd w:val="clear" w:color="auto" w:fill="FFFFFF"/>
                                        <w:lang w:val="en-US" w:eastAsia="nl-NL" w:bidi="ar-SA"/>
                                      </w:rPr>
                                      <w:t>, Dominique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725EDC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" filled="f" stroked="f" strokeweight=".5pt">
                    <v:textbox inset="126pt,0,54pt,0">
                      <w:txbxContent>
                        <w:p w:rsidR="005510D9" w:rsidRPr="005510D9" w:rsidRDefault="00C06D10">
                          <w:pPr>
                            <w:jc w:val="right"/>
                            <w:rPr>
                              <w:color w:val="731C3F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731C3F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15EA">
                                <w:rPr>
                                  <w:caps/>
                                  <w:color w:val="731C3F" w:themeColor="accent1"/>
                                  <w:sz w:val="64"/>
                                  <w:szCs w:val="64"/>
                                  <w:lang w:val="en-US"/>
                                </w:rPr>
                                <w:t>choice of design patterns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Times New Roman"/>
                              <w:color w:val="24292E"/>
                              <w:sz w:val="24"/>
                              <w:szCs w:val="24"/>
                              <w:shd w:val="clear" w:color="auto" w:fill="FFFFFF"/>
                              <w:lang w:val="en-US" w:eastAsia="nl-NL" w:bidi="ar-SA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510D9" w:rsidRPr="005510D9" w:rsidRDefault="005E15E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5E15EA">
                                <w:rPr>
                                  <w:rFonts w:ascii="Helvetica" w:eastAsia="Times New Roman" w:hAnsi="Helvetica" w:cs="Times New Roman"/>
                                  <w:color w:val="24292E"/>
                                  <w:sz w:val="24"/>
                                  <w:szCs w:val="24"/>
                                  <w:shd w:val="clear" w:color="auto" w:fill="FFFFFF"/>
                                  <w:lang w:val="en-US" w:eastAsia="nl-NL" w:bidi="ar-SA"/>
                                </w:rPr>
                                <w:t xml:space="preserve">Van Mohammed el </w:t>
                              </w:r>
                              <w:proofErr w:type="spellStart"/>
                              <w:r w:rsidRPr="005E15EA">
                                <w:rPr>
                                  <w:rFonts w:ascii="Helvetica" w:eastAsia="Times New Roman" w:hAnsi="Helvetica" w:cs="Times New Roman"/>
                                  <w:color w:val="24292E"/>
                                  <w:sz w:val="24"/>
                                  <w:szCs w:val="24"/>
                                  <w:shd w:val="clear" w:color="auto" w:fill="FFFFFF"/>
                                  <w:lang w:val="en-US" w:eastAsia="nl-NL" w:bidi="ar-SA"/>
                                </w:rPr>
                                <w:t>Haddouchi</w:t>
                              </w:r>
                              <w:proofErr w:type="spellEnd"/>
                              <w:r w:rsidRPr="005E15EA">
                                <w:rPr>
                                  <w:rFonts w:ascii="Helvetica" w:eastAsia="Times New Roman" w:hAnsi="Helvetica" w:cs="Times New Roman"/>
                                  <w:color w:val="24292E"/>
                                  <w:sz w:val="24"/>
                                  <w:szCs w:val="24"/>
                                  <w:shd w:val="clear" w:color="auto" w:fill="FFFFFF"/>
                                  <w:lang w:val="en-US" w:eastAsia="nl-NL" w:bidi="ar-SA"/>
                                </w:rPr>
                                <w:t xml:space="preserve">, </w:t>
                              </w:r>
                              <w:proofErr w:type="spellStart"/>
                              <w:r w:rsidRPr="005E15EA">
                                <w:rPr>
                                  <w:rFonts w:ascii="Helvetica" w:eastAsia="Times New Roman" w:hAnsi="Helvetica" w:cs="Times New Roman"/>
                                  <w:color w:val="24292E"/>
                                  <w:sz w:val="24"/>
                                  <w:szCs w:val="24"/>
                                  <w:shd w:val="clear" w:color="auto" w:fill="FFFFFF"/>
                                  <w:lang w:val="en-US" w:eastAsia="nl-NL" w:bidi="ar-SA"/>
                                </w:rPr>
                                <w:t>Youness</w:t>
                              </w:r>
                              <w:proofErr w:type="spellEnd"/>
                              <w:r w:rsidRPr="005E15EA">
                                <w:rPr>
                                  <w:rFonts w:ascii="Helvetica" w:eastAsia="Times New Roman" w:hAnsi="Helvetica" w:cs="Times New Roman"/>
                                  <w:color w:val="24292E"/>
                                  <w:sz w:val="24"/>
                                  <w:szCs w:val="24"/>
                                  <w:shd w:val="clear" w:color="auto" w:fill="FFFFFF"/>
                                  <w:lang w:val="en-US" w:eastAsia="nl-NL" w:bidi="ar-SA"/>
                                </w:rPr>
                                <w:t>, Dominique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510D9" w:rsidRDefault="005510D9">
          <w:pPr>
            <w:rPr>
              <w:rFonts w:asciiTheme="majorHAnsi" w:eastAsiaTheme="majorEastAsia" w:hAnsiTheme="majorHAnsi" w:cstheme="majorBidi"/>
              <w:color w:val="731C3F" w:themeColor="accent1"/>
              <w:sz w:val="40"/>
              <w:szCs w:val="32"/>
            </w:rPr>
          </w:pPr>
          <w:r>
            <w:br w:type="page"/>
          </w:r>
        </w:p>
      </w:sdtContent>
    </w:sdt>
    <w:p w:rsidR="001A7EDC" w:rsidRPr="00981F47" w:rsidRDefault="005E15EA">
      <w:pPr>
        <w:pStyle w:val="Kop1"/>
      </w:pPr>
      <w:r>
        <w:lastRenderedPageBreak/>
        <w:t xml:space="preserve">Choice of Design patterns </w:t>
      </w:r>
    </w:p>
    <w:p w:rsidR="005E15EA" w:rsidRDefault="005E15EA" w:rsidP="005E15EA">
      <w:pPr>
        <w:pStyle w:val="Lijstalinea"/>
        <w:numPr>
          <w:ilvl w:val="0"/>
          <w:numId w:val="5"/>
        </w:numPr>
      </w:pPr>
      <w:r>
        <w:t xml:space="preserve">We hebben gekozen om de Factory methode te implementeren. Het is hierbij belangrijk om </w:t>
      </w:r>
      <w:r w:rsidR="009B649D">
        <w:t xml:space="preserve">te begrijpen dat de classes moet voldoen aan bijvoorbeeld Interfaces. Dit zorgt voor het overnemen de </w:t>
      </w:r>
      <w:proofErr w:type="spellStart"/>
      <w:r w:rsidR="009B649D">
        <w:t>factory</w:t>
      </w:r>
      <w:proofErr w:type="spellEnd"/>
      <w:r w:rsidR="009B649D">
        <w:t xml:space="preserve"> methode. We hebben dit gebruikt bij het weer omdat we zagen dat ze verschillende zaken overeenkwamen. Tevens hebben we het weer een interface gegeven waarbij er al direct </w:t>
      </w:r>
      <w:proofErr w:type="spellStart"/>
      <w:r w:rsidR="009B649D">
        <w:t>Getters</w:t>
      </w:r>
      <w:proofErr w:type="spellEnd"/>
      <w:r w:rsidR="009B649D">
        <w:t xml:space="preserve"> gezet worden om het weer op te halen door middel van een Query</w:t>
      </w:r>
      <w:bookmarkStart w:id="0" w:name="_GoBack"/>
      <w:bookmarkEnd w:id="0"/>
      <w:r w:rsidR="009B649D">
        <w:t xml:space="preserve">. </w:t>
      </w:r>
    </w:p>
    <w:p w:rsidR="009B649D" w:rsidRPr="00782270" w:rsidRDefault="009B649D" w:rsidP="005E15EA">
      <w:pPr>
        <w:pStyle w:val="Lijstalinea"/>
        <w:numPr>
          <w:ilvl w:val="0"/>
          <w:numId w:val="5"/>
        </w:numPr>
      </w:pPr>
      <w:r>
        <w:t xml:space="preserve">Het tweede Design </w:t>
      </w:r>
      <w:proofErr w:type="spellStart"/>
      <w:r>
        <w:t>Pattern</w:t>
      </w:r>
      <w:proofErr w:type="spellEnd"/>
      <w:r>
        <w:t xml:space="preserve"> die we hebben gebruikt is de Adapter. De adapter hebben we gebruikt om bepaalde zaken terug te geven. Deze hebben we gebruikt om zo makkelijker in de </w:t>
      </w:r>
      <w:proofErr w:type="spellStart"/>
      <w:r>
        <w:t>MainActivity</w:t>
      </w:r>
      <w:proofErr w:type="spellEnd"/>
      <w:r>
        <w:t xml:space="preserve"> de logica te splitsen. Tevens lost dit het probleem tussen meerdere interfaces op. En kunnen we zonder problemen de extra functionaliteit toevoegen. </w:t>
      </w:r>
    </w:p>
    <w:p w:rsidR="001A7EDC" w:rsidRDefault="001A7EDC">
      <w:pPr>
        <w:pStyle w:val="Kop2"/>
      </w:pPr>
    </w:p>
    <w:p w:rsidR="00782270" w:rsidRPr="00782270" w:rsidRDefault="00782270" w:rsidP="009B649D">
      <w:pPr>
        <w:pStyle w:val="Lijstalinea"/>
      </w:pPr>
      <w:r>
        <w:t xml:space="preserve"> </w:t>
      </w:r>
    </w:p>
    <w:sectPr w:rsidR="00782270" w:rsidRPr="00782270" w:rsidSect="005510D9">
      <w:footerReference w:type="default" r:id="rId9"/>
      <w:pgSz w:w="11907" w:h="16839" w:code="9"/>
      <w:pgMar w:top="720" w:right="1440" w:bottom="18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D10" w:rsidRDefault="00C06D10">
      <w:r>
        <w:separator/>
      </w:r>
    </w:p>
    <w:p w:rsidR="00C06D10" w:rsidRDefault="00C06D10"/>
  </w:endnote>
  <w:endnote w:type="continuationSeparator" w:id="0">
    <w:p w:rsidR="00C06D10" w:rsidRDefault="00C06D10">
      <w:r>
        <w:continuationSeparator/>
      </w:r>
    </w:p>
    <w:p w:rsidR="00C06D10" w:rsidRDefault="00C06D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EDC" w:rsidRDefault="00D9010B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D10" w:rsidRDefault="00C06D10">
      <w:r>
        <w:separator/>
      </w:r>
    </w:p>
    <w:p w:rsidR="00C06D10" w:rsidRDefault="00C06D10"/>
  </w:footnote>
  <w:footnote w:type="continuationSeparator" w:id="0">
    <w:p w:rsidR="00C06D10" w:rsidRDefault="00C06D10">
      <w:r>
        <w:continuationSeparator/>
      </w:r>
    </w:p>
    <w:p w:rsidR="00C06D10" w:rsidRDefault="00C06D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5E4F"/>
    <w:multiLevelType w:val="hybridMultilevel"/>
    <w:tmpl w:val="9BA6C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70"/>
    <w:rsid w:val="001A7EDC"/>
    <w:rsid w:val="00371A4B"/>
    <w:rsid w:val="005510D9"/>
    <w:rsid w:val="005E15EA"/>
    <w:rsid w:val="00782270"/>
    <w:rsid w:val="008F5E1C"/>
    <w:rsid w:val="00981F47"/>
    <w:rsid w:val="009B649D"/>
    <w:rsid w:val="00C06D10"/>
    <w:rsid w:val="00C55403"/>
    <w:rsid w:val="00D9010B"/>
    <w:rsid w:val="00EB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1C8C8"/>
  <w15:chartTrackingRefBased/>
  <w15:docId w15:val="{97F8FD26-41B6-E149-B9F3-95472DE8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540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"/>
    <w:qFormat/>
    <w:pPr>
      <w:numPr>
        <w:numId w:val="3"/>
      </w:numPr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/>
    <w:pPr>
      <w:numPr>
        <w:numId w:val="4"/>
      </w:numPr>
    </w:p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link w:val="Tite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731C3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2270"/>
    <w:rPr>
      <w:color w:val="214C5E" w:themeColor="followed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782270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5510D9"/>
    <w:pPr>
      <w:spacing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10D9"/>
    <w:rPr>
      <w:rFonts w:eastAsiaTheme="minorEastAsia"/>
      <w:color w:val="auto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med/Library/Containers/com.microsoft.Word/Data/Library/Application%20Support/Microsoft/Office/16.0/DTS/nl-NL%7b67DA012A-D41A-124A-952D-ABCAAA605ED2%7d/%7b174778F4-7774-1048-8DDE-598C10618B2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Notities maken.dotx</Template>
  <TotalTime>7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Highlights and lowlights</vt:lpstr>
      <vt:lpstr/>
      <vt:lpstr>&lt;Lorem Ipsum&gt;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choice of design patterns</dc:title>
  <dc:subject>Van Mohammed el Haddouchi, Youness, Dominique</dc:subject>
  <dc:creator>Microsoft Office User</dc:creator>
  <cp:keywords/>
  <dc:description/>
  <cp:lastModifiedBy>Mohammed el Haddouchi</cp:lastModifiedBy>
  <cp:revision>7</cp:revision>
  <dcterms:created xsi:type="dcterms:W3CDTF">2019-10-21T06:42:00Z</dcterms:created>
  <dcterms:modified xsi:type="dcterms:W3CDTF">2020-01-12T22:59:00Z</dcterms:modified>
</cp:coreProperties>
</file>